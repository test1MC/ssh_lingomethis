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86C" w:rsidRDefault="006B0A32" w:rsidP="00AC3C2F">
      <w:pPr>
        <w:pStyle w:val="Heading1"/>
      </w:pPr>
      <w:r>
        <w:t>First File</w:t>
      </w:r>
      <w:r w:rsidR="00057634">
        <w:t>-Topic in Document</w:t>
      </w:r>
    </w:p>
    <w:p w:rsidR="00AC3C2F" w:rsidRDefault="002F1669" w:rsidP="002F1669">
      <w:pPr>
        <w:pStyle w:val="Heading2"/>
      </w:pPr>
      <w:r>
        <w:t>Links</w:t>
      </w:r>
      <w:r w:rsidR="006B0A32">
        <w:t xml:space="preserve"> </w:t>
      </w:r>
    </w:p>
    <w:p w:rsidR="00AC3C2F" w:rsidRDefault="006B0A32" w:rsidP="00AC3C2F">
      <w:pPr>
        <w:pStyle w:val="BodyText"/>
      </w:pPr>
      <w:r>
        <w:t>This is the first line in this heading 2.</w:t>
      </w:r>
    </w:p>
    <w:p w:rsidR="002F1669" w:rsidRDefault="002F1669" w:rsidP="002F1669">
      <w:pPr>
        <w:pStyle w:val="BodyText"/>
        <w:pBdr>
          <w:bottom w:val="single" w:sz="6" w:space="1" w:color="auto"/>
        </w:pBdr>
      </w:pPr>
      <w:bookmarkStart w:id="0" w:name="_GoBack"/>
      <w:bookmarkEnd w:id="0"/>
    </w:p>
    <w:sectPr w:rsidR="002F1669" w:rsidSect="00AC3C2F">
      <w:footerReference w:type="default" r:id="rId7"/>
      <w:type w:val="oddPage"/>
      <w:pgSz w:w="12240" w:h="15840"/>
      <w:pgMar w:top="1440" w:right="1080" w:bottom="1440" w:left="144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CEC" w:rsidRDefault="00776CEC">
      <w:r>
        <w:separator/>
      </w:r>
    </w:p>
  </w:endnote>
  <w:endnote w:type="continuationSeparator" w:id="0">
    <w:p w:rsidR="00776CEC" w:rsidRDefault="00776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6F2" w:rsidRDefault="003636F2">
    <w:pPr>
      <w:pStyle w:val="Footer"/>
    </w:pPr>
    <w:r>
      <w:fldChar w:fldCharType="begin"/>
    </w:r>
    <w:r>
      <w:instrText>TITLE</w:instrText>
    </w:r>
    <w:r>
      <w:fldChar w:fldCharType="separate"/>
    </w:r>
    <w:r w:rsidR="00AC3C2F">
      <w:t>firstFile</w:t>
    </w:r>
    <w:r>
      <w:fldChar w:fldCharType="end"/>
    </w:r>
    <w:r>
      <w:tab/>
    </w:r>
    <w:r>
      <w:fldChar w:fldCharType="begin"/>
    </w:r>
    <w:r>
      <w:instrText>STYLEREF "1"</w:instrText>
    </w:r>
    <w:r>
      <w:fldChar w:fldCharType="separate"/>
    </w:r>
    <w:r w:rsidR="00376E17">
      <w:rPr>
        <w:noProof/>
      </w:rPr>
      <w:t>First File</w:t>
    </w:r>
    <w:r>
      <w:fldChar w:fldCharType="end"/>
    </w:r>
    <w:r>
      <w:t xml:space="preserve">  </w:t>
    </w:r>
    <w:r>
      <w:fldChar w:fldCharType="begin"/>
    </w:r>
    <w:r>
      <w:instrText>SYMBOL 183 \f "Symbol"</w:instrText>
    </w:r>
    <w:r>
      <w:fldChar w:fldCharType="end"/>
    </w:r>
    <w:r>
      <w:t xml:space="preserve">  </w:t>
    </w:r>
    <w:r>
      <w:fldChar w:fldCharType="begin"/>
    </w:r>
    <w:r>
      <w:instrText>PAGE</w:instrText>
    </w:r>
    <w:r>
      <w:fldChar w:fldCharType="separate"/>
    </w:r>
    <w:r w:rsidR="00376E1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CEC" w:rsidRDefault="00776CEC">
      <w:r>
        <w:separator/>
      </w:r>
    </w:p>
  </w:footnote>
  <w:footnote w:type="continuationSeparator" w:id="0">
    <w:p w:rsidR="00776CEC" w:rsidRDefault="00776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7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7"/>
  </w:num>
  <w:num w:numId="5">
    <w:abstractNumId w:val="15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13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2"/>
  </w:num>
  <w:num w:numId="22">
    <w:abstractNumId w:val="3"/>
  </w:num>
  <w:num w:numId="23">
    <w:abstractNumId w:val="1"/>
  </w:num>
  <w:num w:numId="24">
    <w:abstractNumId w:val="2"/>
  </w:num>
  <w:num w:numId="25">
    <w:abstractNumId w:val="0"/>
  </w:num>
  <w:num w:numId="26">
    <w:abstractNumId w:val="19"/>
  </w:num>
  <w:num w:numId="27">
    <w:abstractNumId w:val="18"/>
  </w:num>
  <w:num w:numId="28">
    <w:abstractNumId w:val="16"/>
  </w:num>
  <w:num w:numId="29">
    <w:abstractNumId w:val="5"/>
  </w:num>
  <w:num w:numId="30">
    <w:abstractNumId w:val="11"/>
  </w:num>
  <w:num w:numId="31">
    <w:abstractNumId w:val="19"/>
  </w:num>
  <w:num w:numId="32">
    <w:abstractNumId w:val="18"/>
  </w:num>
  <w:num w:numId="33">
    <w:abstractNumId w:val="16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1HByLine" w:val="By MadCap Software, Inc."/>
    <w:docVar w:name="C1HProject" w:val="..\WordTest.d2h"/>
    <w:docVar w:name="C1HSuperTitle" w:val="Doc-To-Help"/>
    <w:docVar w:name="C1HTitle" w:val="Standard Template"/>
  </w:docVars>
  <w:rsids>
    <w:rsidRoot w:val="00AC3C2F"/>
    <w:rsid w:val="00006114"/>
    <w:rsid w:val="00006F3F"/>
    <w:rsid w:val="00011121"/>
    <w:rsid w:val="00012BD2"/>
    <w:rsid w:val="00023EC5"/>
    <w:rsid w:val="00031ACE"/>
    <w:rsid w:val="00046DB6"/>
    <w:rsid w:val="00057634"/>
    <w:rsid w:val="00066E6E"/>
    <w:rsid w:val="00077066"/>
    <w:rsid w:val="000D6FF6"/>
    <w:rsid w:val="000E27EC"/>
    <w:rsid w:val="000F07BA"/>
    <w:rsid w:val="000F2B95"/>
    <w:rsid w:val="001137FF"/>
    <w:rsid w:val="00114C48"/>
    <w:rsid w:val="001200C1"/>
    <w:rsid w:val="0012134F"/>
    <w:rsid w:val="001329D6"/>
    <w:rsid w:val="00174367"/>
    <w:rsid w:val="00181291"/>
    <w:rsid w:val="00181CBB"/>
    <w:rsid w:val="001C091A"/>
    <w:rsid w:val="001E138E"/>
    <w:rsid w:val="001F201E"/>
    <w:rsid w:val="001F650F"/>
    <w:rsid w:val="002322E8"/>
    <w:rsid w:val="00234985"/>
    <w:rsid w:val="0026652D"/>
    <w:rsid w:val="00273866"/>
    <w:rsid w:val="00280112"/>
    <w:rsid w:val="00295149"/>
    <w:rsid w:val="00295349"/>
    <w:rsid w:val="002B38D7"/>
    <w:rsid w:val="002D22AD"/>
    <w:rsid w:val="002F1669"/>
    <w:rsid w:val="002F486C"/>
    <w:rsid w:val="00305882"/>
    <w:rsid w:val="0032668F"/>
    <w:rsid w:val="00326AE8"/>
    <w:rsid w:val="003273AF"/>
    <w:rsid w:val="00355492"/>
    <w:rsid w:val="003636F2"/>
    <w:rsid w:val="003672C9"/>
    <w:rsid w:val="00376E17"/>
    <w:rsid w:val="00386AFC"/>
    <w:rsid w:val="003A2D3E"/>
    <w:rsid w:val="003B2AF6"/>
    <w:rsid w:val="004011BF"/>
    <w:rsid w:val="00416B5D"/>
    <w:rsid w:val="00420B45"/>
    <w:rsid w:val="00422BB3"/>
    <w:rsid w:val="00437B0C"/>
    <w:rsid w:val="00442CB1"/>
    <w:rsid w:val="00446A69"/>
    <w:rsid w:val="00454F2D"/>
    <w:rsid w:val="00455646"/>
    <w:rsid w:val="004621F6"/>
    <w:rsid w:val="00465481"/>
    <w:rsid w:val="00482F80"/>
    <w:rsid w:val="0048798E"/>
    <w:rsid w:val="00490311"/>
    <w:rsid w:val="00493758"/>
    <w:rsid w:val="004A3696"/>
    <w:rsid w:val="004C6849"/>
    <w:rsid w:val="004D117F"/>
    <w:rsid w:val="0050370C"/>
    <w:rsid w:val="005163BA"/>
    <w:rsid w:val="00525F55"/>
    <w:rsid w:val="00552C28"/>
    <w:rsid w:val="005561CF"/>
    <w:rsid w:val="00592684"/>
    <w:rsid w:val="005D22B3"/>
    <w:rsid w:val="005F2673"/>
    <w:rsid w:val="005F4902"/>
    <w:rsid w:val="005F5206"/>
    <w:rsid w:val="00600D40"/>
    <w:rsid w:val="00603F61"/>
    <w:rsid w:val="00635C8C"/>
    <w:rsid w:val="006413E7"/>
    <w:rsid w:val="006473C4"/>
    <w:rsid w:val="006621FB"/>
    <w:rsid w:val="00663FFA"/>
    <w:rsid w:val="00665E58"/>
    <w:rsid w:val="00696FCA"/>
    <w:rsid w:val="006B0A32"/>
    <w:rsid w:val="006C50F0"/>
    <w:rsid w:val="006D3A10"/>
    <w:rsid w:val="006D6383"/>
    <w:rsid w:val="006E34F6"/>
    <w:rsid w:val="006E38B6"/>
    <w:rsid w:val="00700D25"/>
    <w:rsid w:val="0070737F"/>
    <w:rsid w:val="00713C8E"/>
    <w:rsid w:val="00723CCF"/>
    <w:rsid w:val="00732947"/>
    <w:rsid w:val="00733A7F"/>
    <w:rsid w:val="007424E1"/>
    <w:rsid w:val="007533C3"/>
    <w:rsid w:val="00755932"/>
    <w:rsid w:val="00766373"/>
    <w:rsid w:val="00776500"/>
    <w:rsid w:val="00776CEC"/>
    <w:rsid w:val="00781FE4"/>
    <w:rsid w:val="0079150F"/>
    <w:rsid w:val="00794E8D"/>
    <w:rsid w:val="007B167E"/>
    <w:rsid w:val="00800FD1"/>
    <w:rsid w:val="008410DE"/>
    <w:rsid w:val="00842974"/>
    <w:rsid w:val="00844DC5"/>
    <w:rsid w:val="0085620A"/>
    <w:rsid w:val="00857ABE"/>
    <w:rsid w:val="00861E6B"/>
    <w:rsid w:val="008B1928"/>
    <w:rsid w:val="0091239A"/>
    <w:rsid w:val="00912D2C"/>
    <w:rsid w:val="00937AE8"/>
    <w:rsid w:val="00950561"/>
    <w:rsid w:val="00961785"/>
    <w:rsid w:val="00964CCE"/>
    <w:rsid w:val="00972D0E"/>
    <w:rsid w:val="009842BC"/>
    <w:rsid w:val="009B5ADB"/>
    <w:rsid w:val="009B788D"/>
    <w:rsid w:val="009E0DDE"/>
    <w:rsid w:val="009E14F2"/>
    <w:rsid w:val="00A118C4"/>
    <w:rsid w:val="00A35F1D"/>
    <w:rsid w:val="00A53B9A"/>
    <w:rsid w:val="00A54279"/>
    <w:rsid w:val="00A756D4"/>
    <w:rsid w:val="00A91F97"/>
    <w:rsid w:val="00A9289F"/>
    <w:rsid w:val="00AA6004"/>
    <w:rsid w:val="00AC3C2F"/>
    <w:rsid w:val="00AD11C9"/>
    <w:rsid w:val="00AD2F18"/>
    <w:rsid w:val="00AD31A4"/>
    <w:rsid w:val="00AE4FA4"/>
    <w:rsid w:val="00AF0F5D"/>
    <w:rsid w:val="00B05835"/>
    <w:rsid w:val="00B15EAE"/>
    <w:rsid w:val="00B170CD"/>
    <w:rsid w:val="00B233F1"/>
    <w:rsid w:val="00B45D20"/>
    <w:rsid w:val="00B56A9E"/>
    <w:rsid w:val="00B65C69"/>
    <w:rsid w:val="00B76BEF"/>
    <w:rsid w:val="00BB094C"/>
    <w:rsid w:val="00BB4390"/>
    <w:rsid w:val="00BD42B0"/>
    <w:rsid w:val="00BE22AD"/>
    <w:rsid w:val="00BE40E4"/>
    <w:rsid w:val="00C04EFB"/>
    <w:rsid w:val="00C11EC6"/>
    <w:rsid w:val="00C218F3"/>
    <w:rsid w:val="00C33EA5"/>
    <w:rsid w:val="00C504A5"/>
    <w:rsid w:val="00C61BA2"/>
    <w:rsid w:val="00C62F23"/>
    <w:rsid w:val="00C753A3"/>
    <w:rsid w:val="00C87BD6"/>
    <w:rsid w:val="00CE07A6"/>
    <w:rsid w:val="00D12901"/>
    <w:rsid w:val="00D32D72"/>
    <w:rsid w:val="00D507A9"/>
    <w:rsid w:val="00D51EE2"/>
    <w:rsid w:val="00D60AEB"/>
    <w:rsid w:val="00DB18BE"/>
    <w:rsid w:val="00DC5645"/>
    <w:rsid w:val="00DE2CD3"/>
    <w:rsid w:val="00E34511"/>
    <w:rsid w:val="00E625C5"/>
    <w:rsid w:val="00E7599C"/>
    <w:rsid w:val="00E82D1B"/>
    <w:rsid w:val="00E84A70"/>
    <w:rsid w:val="00EB3510"/>
    <w:rsid w:val="00EB391E"/>
    <w:rsid w:val="00EB3FC7"/>
    <w:rsid w:val="00EF3417"/>
    <w:rsid w:val="00EF5FB7"/>
    <w:rsid w:val="00F24BE2"/>
    <w:rsid w:val="00F2510B"/>
    <w:rsid w:val="00F3506C"/>
    <w:rsid w:val="00F45F25"/>
    <w:rsid w:val="00F80966"/>
    <w:rsid w:val="00F80B68"/>
    <w:rsid w:val="00F924B2"/>
    <w:rsid w:val="00FA1517"/>
    <w:rsid w:val="00FB3550"/>
    <w:rsid w:val="00FC7C8F"/>
    <w:rsid w:val="00FE49C3"/>
    <w:rsid w:val="00F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9F827C-FDD3-4915-A35C-1A299B1B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Heading2"/>
    <w:qFormat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rFonts w:ascii="Arial" w:hAnsi="Arial"/>
      <w:b/>
    </w:rPr>
  </w:style>
  <w:style w:type="paragraph" w:styleId="BodyText">
    <w:name w:val="Body Text"/>
    <w:basedOn w:val="Normal"/>
    <w:link w:val="BodyTextChar"/>
    <w:pPr>
      <w:spacing w:before="115"/>
    </w:p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uiPriority w:val="39"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  <w:style w:type="character" w:customStyle="1" w:styleId="BodyTextChar">
    <w:name w:val="Body Text Char"/>
    <w:basedOn w:val="DefaultParagraphFont"/>
    <w:link w:val="BodyText"/>
    <w:rsid w:val="00234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C1H_NOMARG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C1H_NOMARGIN</Template>
  <TotalTime>231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firstFile</vt:lpstr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firstFile</dc:title>
  <dc:subject/>
  <dc:creator>Simon</dc:creator>
  <cp:keywords/>
  <dc:description>Version 2014.2.0.943</dc:description>
  <cp:lastModifiedBy>Simon</cp:lastModifiedBy>
  <cp:revision>71</cp:revision>
  <cp:lastPrinted>2001-08-28T00:41:00Z</cp:lastPrinted>
  <dcterms:created xsi:type="dcterms:W3CDTF">2015-07-09T16:55:00Z</dcterms:created>
  <dcterms:modified xsi:type="dcterms:W3CDTF">2015-07-16T16:51:00Z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